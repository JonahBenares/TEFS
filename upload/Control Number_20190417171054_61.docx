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A8C81" w14:textId="260DBDBA" w:rsidR="002B7553" w:rsidRDefault="00997288">
      <w:pPr>
        <w:pStyle w:val="Name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8344170" wp14:editId="6BEC4723">
            <wp:simplePos x="0" y="0"/>
            <wp:positionH relativeFrom="column">
              <wp:posOffset>4798060</wp:posOffset>
            </wp:positionH>
            <wp:positionV relativeFrom="paragraph">
              <wp:posOffset>-246380</wp:posOffset>
            </wp:positionV>
            <wp:extent cx="1828800" cy="1817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725BD" w14:textId="0D21079E" w:rsidR="003217ED" w:rsidRPr="002F69C2" w:rsidRDefault="002B7553" w:rsidP="008B610D">
      <w:pPr>
        <w:pStyle w:val="Name"/>
        <w:spacing w:before="0" w:after="0"/>
        <w:rPr>
          <w:sz w:val="52"/>
          <w:szCs w:val="52"/>
        </w:rPr>
      </w:pPr>
      <w:r>
        <w:rPr>
          <w:sz w:val="56"/>
          <w:szCs w:val="56"/>
        </w:rPr>
        <w:t xml:space="preserve">  </w:t>
      </w:r>
      <w:r w:rsidR="00C15F9E" w:rsidRPr="002F69C2">
        <w:rPr>
          <w:sz w:val="52"/>
          <w:szCs w:val="52"/>
        </w:rPr>
        <w:t>Chrislet l. Vael</w:t>
      </w:r>
    </w:p>
    <w:p w14:paraId="161F99AE" w14:textId="177B29EC" w:rsidR="003217ED" w:rsidRDefault="00B81785" w:rsidP="008B610D">
      <w:pPr>
        <w:pStyle w:val="ContactInfo"/>
        <w:spacing w:after="0"/>
      </w:pPr>
      <w:r>
        <w:t xml:space="preserve">      </w:t>
      </w:r>
      <w:r w:rsidR="00C15F9E">
        <w:t xml:space="preserve">Blk. 1, Lot 20, Centerville </w:t>
      </w:r>
      <w:proofErr w:type="spellStart"/>
      <w:proofErr w:type="gramStart"/>
      <w:r w:rsidR="00C15F9E">
        <w:t>Subd</w:t>
      </w:r>
      <w:proofErr w:type="spellEnd"/>
      <w:r w:rsidR="00C15F9E">
        <w:t>.,</w:t>
      </w:r>
      <w:proofErr w:type="gramEnd"/>
      <w:r w:rsidR="00C15F9E">
        <w:t xml:space="preserve"> </w:t>
      </w:r>
      <w:proofErr w:type="spellStart"/>
      <w:r w:rsidR="00C15F9E">
        <w:t>Silay</w:t>
      </w:r>
      <w:proofErr w:type="spellEnd"/>
      <w:r w:rsidR="00C15F9E">
        <w:t xml:space="preserve"> City</w:t>
      </w:r>
      <w:bookmarkStart w:id="0" w:name="_GoBack"/>
      <w:bookmarkEnd w:id="0"/>
    </w:p>
    <w:p w14:paraId="55576FC4" w14:textId="482AE8DF" w:rsidR="00C15F9E" w:rsidRDefault="00B81785" w:rsidP="008B610D">
      <w:pPr>
        <w:pStyle w:val="ContactInfo"/>
        <w:spacing w:after="0"/>
      </w:pPr>
      <w:r>
        <w:t xml:space="preserve">      </w:t>
      </w:r>
      <w:r w:rsidR="00C15F9E">
        <w:t>0945 362 2543</w:t>
      </w:r>
    </w:p>
    <w:p w14:paraId="7E4B70C9" w14:textId="21602660" w:rsidR="00A82CAD" w:rsidRPr="00502766" w:rsidRDefault="00B81785" w:rsidP="008B610D">
      <w:pPr>
        <w:pStyle w:val="ContactInfo"/>
        <w:spacing w:after="0"/>
        <w:rPr>
          <w:color w:val="53C3C7" w:themeColor="hyperlink"/>
          <w:u w:val="single"/>
        </w:rPr>
      </w:pPr>
      <w:r>
        <w:t xml:space="preserve">      </w:t>
      </w:r>
      <w:hyperlink r:id="rId9" w:history="1">
        <w:r w:rsidR="002B7553" w:rsidRPr="007E537E">
          <w:rPr>
            <w:rStyle w:val="Hyperlink"/>
          </w:rPr>
          <w:t>chrisletvael8@gmail.com</w:t>
        </w:r>
      </w:hyperlink>
    </w:p>
    <w:p w14:paraId="0AA1D5EB" w14:textId="6E1A0471" w:rsidR="003217ED" w:rsidRPr="00526FFC" w:rsidRDefault="00CA3541" w:rsidP="00CA3541">
      <w:pPr>
        <w:pStyle w:val="Heading1"/>
        <w:ind w:left="1"/>
        <w:rPr>
          <w:sz w:val="22"/>
          <w:szCs w:val="22"/>
        </w:rPr>
      </w:pPr>
      <w:r>
        <w:t xml:space="preserve">   </w:t>
      </w:r>
      <w:r w:rsidR="005C1ABF" w:rsidRPr="00526FFC">
        <w:rPr>
          <w:sz w:val="22"/>
          <w:szCs w:val="22"/>
        </w:rPr>
        <w:t>Objective</w:t>
      </w:r>
    </w:p>
    <w:p w14:paraId="7D984B05" w14:textId="21C1A781" w:rsidR="003217ED" w:rsidRDefault="00236DBA" w:rsidP="00C930EB">
      <w:pPr>
        <w:pStyle w:val="ListParagraph"/>
        <w:numPr>
          <w:ilvl w:val="0"/>
          <w:numId w:val="18"/>
        </w:numPr>
        <w:spacing w:after="0"/>
      </w:pPr>
      <w:r w:rsidRPr="00236DBA">
        <w:t>I am looking for a suitable On-the-Job Training company where I can learn and practice my skills in the field of engineering.</w:t>
      </w:r>
    </w:p>
    <w:p w14:paraId="00C87FEF" w14:textId="1E4BEDFF" w:rsidR="003217ED" w:rsidRPr="00526FFC" w:rsidRDefault="00CA3541" w:rsidP="00474842">
      <w:pPr>
        <w:pStyle w:val="Heading1"/>
        <w:rPr>
          <w:sz w:val="22"/>
          <w:szCs w:val="22"/>
        </w:rPr>
      </w:pPr>
      <w:r>
        <w:t xml:space="preserve">   </w:t>
      </w:r>
      <w:r w:rsidR="00DC0BDD" w:rsidRPr="00526FFC">
        <w:rPr>
          <w:sz w:val="22"/>
          <w:szCs w:val="22"/>
        </w:rPr>
        <w:t>Education</w:t>
      </w:r>
    </w:p>
    <w:p w14:paraId="2670E5CD" w14:textId="70C4BAC7" w:rsidR="00E37DD4" w:rsidRDefault="00CA3541" w:rsidP="00ED5993">
      <w:pPr>
        <w:spacing w:after="0" w:line="240" w:lineRule="auto"/>
      </w:pPr>
      <w:r>
        <w:t xml:space="preserve">    </w:t>
      </w:r>
      <w:r w:rsidR="005512F4" w:rsidRPr="001C4334">
        <w:rPr>
          <w:b/>
        </w:rPr>
        <w:t xml:space="preserve">Tertiary:   </w:t>
      </w:r>
      <w:r w:rsidR="005512F4">
        <w:t xml:space="preserve">     Carlos </w:t>
      </w:r>
      <w:proofErr w:type="spellStart"/>
      <w:r w:rsidR="005512F4">
        <w:t>Hilado</w:t>
      </w:r>
      <w:proofErr w:type="spellEnd"/>
      <w:r w:rsidR="005512F4">
        <w:t xml:space="preserve"> Memorial State </w:t>
      </w:r>
      <w:proofErr w:type="gramStart"/>
      <w:r w:rsidR="005512F4">
        <w:t xml:space="preserve">College  </w:t>
      </w:r>
      <w:r w:rsidR="00EE2D77">
        <w:t>(</w:t>
      </w:r>
      <w:proofErr w:type="gramEnd"/>
      <w:r w:rsidR="00EE2D77">
        <w:t>BS in Civil Engineering)</w:t>
      </w:r>
      <w:r w:rsidR="005512F4">
        <w:t xml:space="preserve">            2014-present</w:t>
      </w:r>
    </w:p>
    <w:p w14:paraId="53A40D5D" w14:textId="5A917A41" w:rsidR="00E37DD4" w:rsidRDefault="002D47C5" w:rsidP="00ED5993">
      <w:pPr>
        <w:spacing w:after="0" w:line="240" w:lineRule="auto"/>
      </w:pPr>
      <w:r>
        <w:t xml:space="preserve">    </w:t>
      </w:r>
      <w:r w:rsidR="005512F4" w:rsidRPr="006550CE">
        <w:rPr>
          <w:b/>
        </w:rPr>
        <w:t xml:space="preserve">Secondary: </w:t>
      </w:r>
      <w:r w:rsidR="005512F4">
        <w:t xml:space="preserve">   Doña Montserrat Lopez Memorial High School  </w:t>
      </w:r>
      <w:r>
        <w:t xml:space="preserve">    </w:t>
      </w:r>
      <w:r w:rsidR="005512F4">
        <w:t xml:space="preserve"> </w:t>
      </w:r>
      <w:r w:rsidR="00EE2D77">
        <w:t xml:space="preserve">                            </w:t>
      </w:r>
      <w:r w:rsidR="005512F4">
        <w:t>2010-2014</w:t>
      </w:r>
    </w:p>
    <w:p w14:paraId="03C4B404" w14:textId="3D012550" w:rsidR="005512F4" w:rsidRPr="00474842" w:rsidRDefault="002D47C5" w:rsidP="00ED5993">
      <w:pPr>
        <w:spacing w:after="0" w:line="240" w:lineRule="auto"/>
      </w:pPr>
      <w:r>
        <w:t xml:space="preserve">    </w:t>
      </w:r>
      <w:r w:rsidR="005512F4" w:rsidRPr="006550CE">
        <w:rPr>
          <w:b/>
        </w:rPr>
        <w:t xml:space="preserve">Elementary: </w:t>
      </w:r>
      <w:r w:rsidR="005512F4">
        <w:t xml:space="preserve"> Gov. E. Gaston Memorial Elementary School      </w:t>
      </w:r>
      <w:r w:rsidR="00EE2D77">
        <w:t xml:space="preserve">                              </w:t>
      </w:r>
      <w:r>
        <w:t xml:space="preserve">  </w:t>
      </w:r>
      <w:r w:rsidR="005512F4">
        <w:t>2004-2010</w:t>
      </w:r>
    </w:p>
    <w:p w14:paraId="6BFD1032" w14:textId="7DFF268E" w:rsidR="00E37DD4" w:rsidRPr="006550CE" w:rsidRDefault="002D47C5" w:rsidP="006550CE">
      <w:pPr>
        <w:pStyle w:val="Heading1"/>
        <w:rPr>
          <w:sz w:val="22"/>
          <w:szCs w:val="22"/>
        </w:rPr>
      </w:pPr>
      <w:r>
        <w:t xml:space="preserve">    </w:t>
      </w:r>
      <w:r w:rsidR="00DC0BDD" w:rsidRPr="00526FFC">
        <w:rPr>
          <w:sz w:val="22"/>
          <w:szCs w:val="22"/>
        </w:rPr>
        <w:t>Seminars/trainings attended</w:t>
      </w:r>
    </w:p>
    <w:p w14:paraId="6A9A2757" w14:textId="57A18F23" w:rsidR="00C4550A" w:rsidRDefault="00C4550A" w:rsidP="00C930EB">
      <w:pPr>
        <w:pStyle w:val="ListParagraph"/>
        <w:numPr>
          <w:ilvl w:val="0"/>
          <w:numId w:val="15"/>
        </w:numPr>
        <w:spacing w:line="240" w:lineRule="auto"/>
      </w:pPr>
      <w:r>
        <w:t>Training/Seminar on Surveying Equipment</w:t>
      </w:r>
    </w:p>
    <w:p w14:paraId="1AF04BF3" w14:textId="3EF36216" w:rsidR="00414D3B" w:rsidRDefault="00414D3B" w:rsidP="00C930EB">
      <w:pPr>
        <w:pStyle w:val="ListParagraph"/>
        <w:spacing w:line="240" w:lineRule="auto"/>
        <w:ind w:left="720"/>
      </w:pPr>
      <w:r>
        <w:t>Jan. 25, 2016</w:t>
      </w:r>
    </w:p>
    <w:p w14:paraId="3A4DC351" w14:textId="1EF9F946" w:rsidR="00594C0E" w:rsidRDefault="00594C0E" w:rsidP="00C930EB">
      <w:pPr>
        <w:pStyle w:val="ListParagraph"/>
        <w:spacing w:line="240" w:lineRule="auto"/>
        <w:ind w:left="720"/>
      </w:pPr>
      <w:r>
        <w:t>CHMSC AVR</w:t>
      </w:r>
    </w:p>
    <w:p w14:paraId="76DCC5AC" w14:textId="77777777" w:rsidR="00C930EB" w:rsidRDefault="00C930EB" w:rsidP="00C930EB">
      <w:pPr>
        <w:pStyle w:val="ListParagraph"/>
        <w:spacing w:line="240" w:lineRule="auto"/>
        <w:ind w:left="720"/>
      </w:pPr>
    </w:p>
    <w:p w14:paraId="0778680D" w14:textId="2350B771" w:rsidR="001969AD" w:rsidRDefault="00732FDC" w:rsidP="00C930EB">
      <w:pPr>
        <w:pStyle w:val="ListParagraph"/>
        <w:numPr>
          <w:ilvl w:val="0"/>
          <w:numId w:val="15"/>
        </w:numPr>
        <w:spacing w:line="240" w:lineRule="auto"/>
      </w:pPr>
      <w:r>
        <w:t xml:space="preserve">Officers </w:t>
      </w:r>
      <w:proofErr w:type="spellStart"/>
      <w:r>
        <w:t>Oathtaking</w:t>
      </w:r>
      <w:proofErr w:type="spellEnd"/>
      <w:r>
        <w:t xml:space="preserve"> and Leadership Seminar</w:t>
      </w:r>
    </w:p>
    <w:p w14:paraId="7C836990" w14:textId="77777777" w:rsidR="001969AD" w:rsidRDefault="007D152B" w:rsidP="00C930EB">
      <w:pPr>
        <w:pStyle w:val="ListParagraph"/>
        <w:spacing w:line="240" w:lineRule="auto"/>
        <w:ind w:left="720"/>
      </w:pPr>
      <w:r>
        <w:t>June 12</w:t>
      </w:r>
      <w:proofErr w:type="gramStart"/>
      <w:r>
        <w:t>,2018</w:t>
      </w:r>
      <w:proofErr w:type="gramEnd"/>
      <w:r>
        <w:t xml:space="preserve"> </w:t>
      </w:r>
    </w:p>
    <w:p w14:paraId="4CBFB6E2" w14:textId="337A0A01" w:rsidR="007D152B" w:rsidRDefault="007D152B" w:rsidP="00C930EB">
      <w:pPr>
        <w:pStyle w:val="ListParagraph"/>
        <w:spacing w:line="240" w:lineRule="auto"/>
        <w:ind w:left="720"/>
      </w:pPr>
      <w:proofErr w:type="spellStart"/>
      <w:r>
        <w:t>Villarosa</w:t>
      </w:r>
      <w:proofErr w:type="spellEnd"/>
      <w:r>
        <w:t xml:space="preserve"> Beach, Punta </w:t>
      </w:r>
      <w:proofErr w:type="spellStart"/>
      <w:r>
        <w:t>Taytay</w:t>
      </w:r>
      <w:proofErr w:type="spellEnd"/>
      <w:r>
        <w:t>, Bacolod City</w:t>
      </w:r>
    </w:p>
    <w:p w14:paraId="6BDEA978" w14:textId="77777777" w:rsidR="00C930EB" w:rsidRDefault="00C930EB" w:rsidP="00C930EB">
      <w:pPr>
        <w:pStyle w:val="ListParagraph"/>
        <w:spacing w:line="240" w:lineRule="auto"/>
        <w:ind w:left="720"/>
      </w:pPr>
    </w:p>
    <w:p w14:paraId="54AF2243" w14:textId="77777777" w:rsidR="001969AD" w:rsidRDefault="007D152B" w:rsidP="00C930EB">
      <w:pPr>
        <w:pStyle w:val="ListParagraph"/>
        <w:numPr>
          <w:ilvl w:val="0"/>
          <w:numId w:val="15"/>
        </w:numPr>
        <w:spacing w:line="240" w:lineRule="auto"/>
      </w:pPr>
      <w:r>
        <w:t xml:space="preserve">Roofing Seminar </w:t>
      </w:r>
    </w:p>
    <w:p w14:paraId="2AA9C3B3" w14:textId="77777777" w:rsidR="001969AD" w:rsidRDefault="007D152B" w:rsidP="00C930EB">
      <w:pPr>
        <w:pStyle w:val="ListParagraph"/>
        <w:spacing w:line="240" w:lineRule="auto"/>
        <w:ind w:left="720"/>
      </w:pPr>
      <w:r>
        <w:t>Feb. 18</w:t>
      </w:r>
      <w:proofErr w:type="gramStart"/>
      <w:r>
        <w:t>,2019</w:t>
      </w:r>
      <w:proofErr w:type="gramEnd"/>
    </w:p>
    <w:p w14:paraId="4AFEB975" w14:textId="36DC6B2C" w:rsidR="007D152B" w:rsidRDefault="007D152B" w:rsidP="00C930EB">
      <w:pPr>
        <w:pStyle w:val="ListParagraph"/>
        <w:spacing w:line="240" w:lineRule="auto"/>
        <w:ind w:left="720"/>
      </w:pPr>
      <w:r>
        <w:t>CHMSC 3rd floor ETGB Bldg.</w:t>
      </w:r>
    </w:p>
    <w:p w14:paraId="41084A28" w14:textId="77777777" w:rsidR="00C930EB" w:rsidRDefault="00C930EB" w:rsidP="00C930EB">
      <w:pPr>
        <w:pStyle w:val="ListParagraph"/>
        <w:spacing w:line="240" w:lineRule="auto"/>
        <w:ind w:left="720"/>
      </w:pPr>
    </w:p>
    <w:p w14:paraId="2A8ADD96" w14:textId="77777777" w:rsidR="001969AD" w:rsidRDefault="007D152B" w:rsidP="00C930EB">
      <w:pPr>
        <w:pStyle w:val="ListParagraph"/>
        <w:numPr>
          <w:ilvl w:val="0"/>
          <w:numId w:val="15"/>
        </w:numPr>
        <w:spacing w:line="240" w:lineRule="auto"/>
      </w:pPr>
      <w:r>
        <w:t>Seminar on Watershed Management</w:t>
      </w:r>
    </w:p>
    <w:p w14:paraId="0B5E40E3" w14:textId="77777777" w:rsidR="00DB7C1C" w:rsidRDefault="007D152B" w:rsidP="00C930EB">
      <w:pPr>
        <w:pStyle w:val="ListParagraph"/>
        <w:spacing w:line="240" w:lineRule="auto"/>
        <w:ind w:left="720"/>
      </w:pPr>
      <w:r>
        <w:t>March 5</w:t>
      </w:r>
      <w:proofErr w:type="gramStart"/>
      <w:r>
        <w:t>,2019</w:t>
      </w:r>
      <w:proofErr w:type="gramEnd"/>
    </w:p>
    <w:p w14:paraId="13C4038B" w14:textId="0488B396" w:rsidR="003217ED" w:rsidRDefault="007D152B" w:rsidP="00C930EB">
      <w:pPr>
        <w:pStyle w:val="ListParagraph"/>
        <w:spacing w:line="240" w:lineRule="auto"/>
        <w:ind w:left="720"/>
      </w:pPr>
      <w:r>
        <w:t>CHMSC 3rd floor ETGB Bldg.</w:t>
      </w:r>
    </w:p>
    <w:p w14:paraId="61C8BA35" w14:textId="41D65BEA" w:rsidR="003217ED" w:rsidRPr="00526FFC" w:rsidRDefault="002D47C5">
      <w:pPr>
        <w:pStyle w:val="Heading1"/>
        <w:rPr>
          <w:sz w:val="22"/>
          <w:szCs w:val="22"/>
        </w:rPr>
      </w:pPr>
      <w:r>
        <w:t xml:space="preserve">    </w:t>
      </w:r>
      <w:r w:rsidR="001104AF" w:rsidRPr="00526FFC">
        <w:rPr>
          <w:sz w:val="22"/>
          <w:szCs w:val="22"/>
        </w:rPr>
        <w:t>Skills</w:t>
      </w:r>
    </w:p>
    <w:p w14:paraId="47798E99" w14:textId="1605E853" w:rsidR="003217ED" w:rsidRDefault="003B562A" w:rsidP="00594C0E">
      <w:pPr>
        <w:pStyle w:val="ListBullet"/>
        <w:numPr>
          <w:ilvl w:val="0"/>
          <w:numId w:val="15"/>
        </w:numPr>
      </w:pPr>
      <w:r w:rsidRPr="003B562A">
        <w:t xml:space="preserve">Has the knowledge about </w:t>
      </w:r>
      <w:proofErr w:type="spellStart"/>
      <w:r w:rsidRPr="003B562A">
        <w:t>Autocad</w:t>
      </w:r>
      <w:proofErr w:type="spellEnd"/>
      <w:r w:rsidRPr="003B562A">
        <w:t xml:space="preserve"> and Google </w:t>
      </w:r>
      <w:proofErr w:type="spellStart"/>
      <w:r w:rsidRPr="003B562A">
        <w:t>Sketchup</w:t>
      </w:r>
      <w:proofErr w:type="spellEnd"/>
      <w:r w:rsidRPr="003B562A">
        <w:t>.</w:t>
      </w:r>
    </w:p>
    <w:p w14:paraId="14892FE7" w14:textId="148EEF76" w:rsidR="001104AF" w:rsidRPr="00526FFC" w:rsidRDefault="002D47C5" w:rsidP="00682F31">
      <w:pPr>
        <w:pStyle w:val="Heading1"/>
        <w:rPr>
          <w:sz w:val="22"/>
          <w:szCs w:val="22"/>
        </w:rPr>
      </w:pPr>
      <w:r>
        <w:t xml:space="preserve">    </w:t>
      </w:r>
      <w:r w:rsidR="00966A7E" w:rsidRPr="00526FFC">
        <w:rPr>
          <w:sz w:val="22"/>
          <w:szCs w:val="22"/>
        </w:rPr>
        <w:t>Qualifications</w:t>
      </w:r>
    </w:p>
    <w:p w14:paraId="4981DB91" w14:textId="77777777" w:rsidR="00743D18" w:rsidRDefault="00743D18" w:rsidP="00526FFC">
      <w:pPr>
        <w:pStyle w:val="ListBullet"/>
        <w:numPr>
          <w:ilvl w:val="0"/>
          <w:numId w:val="15"/>
        </w:numPr>
        <w:spacing w:after="0"/>
      </w:pPr>
      <w:r>
        <w:t>Willing to learn</w:t>
      </w:r>
    </w:p>
    <w:p w14:paraId="7A477511" w14:textId="77777777" w:rsidR="00743D18" w:rsidRDefault="00743D18" w:rsidP="00526FFC">
      <w:pPr>
        <w:pStyle w:val="ListBullet"/>
        <w:numPr>
          <w:ilvl w:val="0"/>
          <w:numId w:val="15"/>
        </w:numPr>
        <w:spacing w:after="0"/>
      </w:pPr>
      <w:r>
        <w:t>Hardworking</w:t>
      </w:r>
    </w:p>
    <w:p w14:paraId="504B6513" w14:textId="1003BBC7" w:rsidR="001104AF" w:rsidRDefault="00743D18" w:rsidP="00526FFC">
      <w:pPr>
        <w:pStyle w:val="ListBullet"/>
        <w:numPr>
          <w:ilvl w:val="0"/>
          <w:numId w:val="15"/>
        </w:numPr>
        <w:spacing w:after="0"/>
      </w:pPr>
      <w:r>
        <w:t>Dedicated</w:t>
      </w:r>
    </w:p>
    <w:p w14:paraId="3D862E80" w14:textId="4FEB99CD" w:rsidR="00966A7E" w:rsidRPr="00526FFC" w:rsidRDefault="002D47C5" w:rsidP="00682F31">
      <w:pPr>
        <w:pStyle w:val="Heading1"/>
        <w:rPr>
          <w:sz w:val="22"/>
          <w:szCs w:val="22"/>
        </w:rPr>
      </w:pPr>
      <w:r>
        <w:t xml:space="preserve"> </w:t>
      </w:r>
      <w:r w:rsidR="008B7F96">
        <w:t xml:space="preserve"> </w:t>
      </w:r>
      <w:r>
        <w:t xml:space="preserve"> </w:t>
      </w:r>
      <w:r w:rsidRPr="00526FFC">
        <w:rPr>
          <w:sz w:val="22"/>
          <w:szCs w:val="22"/>
        </w:rPr>
        <w:t xml:space="preserve"> </w:t>
      </w:r>
      <w:r w:rsidR="00966A7E" w:rsidRPr="00526FFC">
        <w:rPr>
          <w:sz w:val="22"/>
          <w:szCs w:val="22"/>
        </w:rPr>
        <w:t>Personal information</w:t>
      </w:r>
    </w:p>
    <w:p w14:paraId="2A80A0C3" w14:textId="0A302143" w:rsidR="0022534B" w:rsidRDefault="0022534B" w:rsidP="00526FFC">
      <w:pPr>
        <w:pStyle w:val="ListBullet"/>
        <w:numPr>
          <w:ilvl w:val="0"/>
          <w:numId w:val="17"/>
        </w:numPr>
        <w:spacing w:after="0"/>
      </w:pPr>
      <w:r>
        <w:t>Age:                 21</w:t>
      </w:r>
    </w:p>
    <w:p w14:paraId="23A41E86" w14:textId="00990D43" w:rsidR="0022534B" w:rsidRDefault="0022534B" w:rsidP="00526FFC">
      <w:pPr>
        <w:pStyle w:val="ListBullet"/>
        <w:numPr>
          <w:ilvl w:val="0"/>
          <w:numId w:val="17"/>
        </w:numPr>
        <w:spacing w:after="0"/>
      </w:pPr>
      <w:r>
        <w:t>Date of Birth:    January 17, 1998</w:t>
      </w:r>
    </w:p>
    <w:p w14:paraId="6A33D1AB" w14:textId="28F9575B" w:rsidR="0022534B" w:rsidRDefault="0022534B" w:rsidP="00526FFC">
      <w:pPr>
        <w:pStyle w:val="ListBullet"/>
        <w:numPr>
          <w:ilvl w:val="0"/>
          <w:numId w:val="17"/>
        </w:numPr>
        <w:spacing w:after="0"/>
      </w:pPr>
      <w:r>
        <w:t>Gender:           Female</w:t>
      </w:r>
    </w:p>
    <w:p w14:paraId="60FF88E7" w14:textId="1B7CE63C" w:rsidR="0022534B" w:rsidRDefault="0022534B" w:rsidP="00526FFC">
      <w:pPr>
        <w:pStyle w:val="ListBullet"/>
        <w:numPr>
          <w:ilvl w:val="0"/>
          <w:numId w:val="17"/>
        </w:numPr>
        <w:spacing w:after="0"/>
      </w:pPr>
      <w:r>
        <w:t>Height:            4'11"</w:t>
      </w:r>
    </w:p>
    <w:p w14:paraId="4633E274" w14:textId="4FDB8A0C" w:rsidR="0022534B" w:rsidRDefault="0022534B" w:rsidP="00526FFC">
      <w:pPr>
        <w:pStyle w:val="ListBullet"/>
        <w:numPr>
          <w:ilvl w:val="0"/>
          <w:numId w:val="17"/>
        </w:numPr>
        <w:spacing w:after="0"/>
      </w:pPr>
      <w:r>
        <w:t xml:space="preserve">Weight:           40 </w:t>
      </w:r>
      <w:proofErr w:type="spellStart"/>
      <w:r>
        <w:t>kgs</w:t>
      </w:r>
      <w:proofErr w:type="spellEnd"/>
    </w:p>
    <w:p w14:paraId="4F83627E" w14:textId="77777777" w:rsidR="0022534B" w:rsidRDefault="0022534B" w:rsidP="00526FFC">
      <w:pPr>
        <w:pStyle w:val="ListBullet"/>
        <w:numPr>
          <w:ilvl w:val="0"/>
          <w:numId w:val="17"/>
        </w:numPr>
        <w:spacing w:after="0"/>
      </w:pPr>
      <w:r>
        <w:t>Citizenship:      Filipino</w:t>
      </w:r>
    </w:p>
    <w:p w14:paraId="4988B7AB" w14:textId="59612D29" w:rsidR="00966A7E" w:rsidRDefault="0022534B" w:rsidP="00526FFC">
      <w:pPr>
        <w:pStyle w:val="ListBullet"/>
        <w:numPr>
          <w:ilvl w:val="0"/>
          <w:numId w:val="17"/>
        </w:numPr>
        <w:spacing w:after="0"/>
      </w:pPr>
      <w:r>
        <w:t>Religion:          Roman Catholic</w:t>
      </w:r>
    </w:p>
    <w:sectPr w:rsidR="00966A7E" w:rsidSect="00F45DF5">
      <w:headerReference w:type="default" r:id="rId10"/>
      <w:footerReference w:type="default" r:id="rId11"/>
      <w:headerReference w:type="first" r:id="rId12"/>
      <w:pgSz w:w="12240" w:h="18720" w:code="5"/>
      <w:pgMar w:top="720" w:right="720" w:bottom="720" w:left="72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39CED" w14:textId="77777777" w:rsidR="00D015BC" w:rsidRDefault="00D015BC">
      <w:r>
        <w:separator/>
      </w:r>
    </w:p>
  </w:endnote>
  <w:endnote w:type="continuationSeparator" w:id="0">
    <w:p w14:paraId="6659557D" w14:textId="77777777" w:rsidR="00D015BC" w:rsidRDefault="00D0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946A" w14:textId="77777777" w:rsidR="003217ED" w:rsidRDefault="005C1AB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808DB" w14:textId="77777777" w:rsidR="00D015BC" w:rsidRDefault="00D015BC">
      <w:r>
        <w:separator/>
      </w:r>
    </w:p>
  </w:footnote>
  <w:footnote w:type="continuationSeparator" w:id="0">
    <w:p w14:paraId="316B7313" w14:textId="77777777" w:rsidR="00D015BC" w:rsidRDefault="00D01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2F4E0" w14:textId="77777777" w:rsidR="003217ED" w:rsidRDefault="005C1ABF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2504E80" wp14:editId="7DE03EA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D695F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C0A5A" w14:textId="77777777" w:rsidR="003217ED" w:rsidRDefault="005C1AB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D017FC" wp14:editId="3034E2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E26566" w14:textId="77777777" w:rsidR="003217ED" w:rsidRDefault="003217E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ED017F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7E26566" w14:textId="77777777" w:rsidR="003217ED" w:rsidRDefault="003217E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A14792"/>
    <w:multiLevelType w:val="hybridMultilevel"/>
    <w:tmpl w:val="7A3E3118"/>
    <w:lvl w:ilvl="0" w:tplc="04090005">
      <w:start w:val="1"/>
      <w:numFmt w:val="bullet"/>
      <w:lvlText w:val=""/>
      <w:lvlJc w:val="left"/>
      <w:pPr>
        <w:ind w:left="9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55C57"/>
    <w:multiLevelType w:val="hybridMultilevel"/>
    <w:tmpl w:val="8842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38D2"/>
    <w:multiLevelType w:val="hybridMultilevel"/>
    <w:tmpl w:val="3F8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D34E9"/>
    <w:multiLevelType w:val="hybridMultilevel"/>
    <w:tmpl w:val="341C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90413"/>
    <w:multiLevelType w:val="hybridMultilevel"/>
    <w:tmpl w:val="0F4AE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5"/>
  </w:num>
  <w:num w:numId="15">
    <w:abstractNumId w:val="17"/>
  </w:num>
  <w:num w:numId="16">
    <w:abstractNumId w:val="14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9E"/>
    <w:rsid w:val="0001147D"/>
    <w:rsid w:val="00020AA7"/>
    <w:rsid w:val="00095ED5"/>
    <w:rsid w:val="001104AF"/>
    <w:rsid w:val="00120E29"/>
    <w:rsid w:val="0015554F"/>
    <w:rsid w:val="00185CBD"/>
    <w:rsid w:val="001969AD"/>
    <w:rsid w:val="001C4334"/>
    <w:rsid w:val="001E4047"/>
    <w:rsid w:val="0022534B"/>
    <w:rsid w:val="00236DBA"/>
    <w:rsid w:val="002B7553"/>
    <w:rsid w:val="002D47C5"/>
    <w:rsid w:val="002F69C2"/>
    <w:rsid w:val="003217ED"/>
    <w:rsid w:val="003B562A"/>
    <w:rsid w:val="003C0A87"/>
    <w:rsid w:val="00414D3B"/>
    <w:rsid w:val="00474842"/>
    <w:rsid w:val="00485858"/>
    <w:rsid w:val="004E4048"/>
    <w:rsid w:val="00502766"/>
    <w:rsid w:val="00526FFC"/>
    <w:rsid w:val="00531281"/>
    <w:rsid w:val="005512F4"/>
    <w:rsid w:val="00594C0E"/>
    <w:rsid w:val="005C1ABF"/>
    <w:rsid w:val="006550CE"/>
    <w:rsid w:val="006947BF"/>
    <w:rsid w:val="006D4399"/>
    <w:rsid w:val="00701FEF"/>
    <w:rsid w:val="00732FDC"/>
    <w:rsid w:val="00736BEB"/>
    <w:rsid w:val="00743D18"/>
    <w:rsid w:val="00747A9D"/>
    <w:rsid w:val="007D152B"/>
    <w:rsid w:val="007F4BEF"/>
    <w:rsid w:val="00863279"/>
    <w:rsid w:val="008B610D"/>
    <w:rsid w:val="008B7F96"/>
    <w:rsid w:val="00966A7E"/>
    <w:rsid w:val="00997288"/>
    <w:rsid w:val="009D0BA3"/>
    <w:rsid w:val="00A82CAD"/>
    <w:rsid w:val="00B81785"/>
    <w:rsid w:val="00BD06DE"/>
    <w:rsid w:val="00C15F9E"/>
    <w:rsid w:val="00C4550A"/>
    <w:rsid w:val="00C503F9"/>
    <w:rsid w:val="00C65676"/>
    <w:rsid w:val="00C70EC8"/>
    <w:rsid w:val="00C930EB"/>
    <w:rsid w:val="00CA3541"/>
    <w:rsid w:val="00D015BC"/>
    <w:rsid w:val="00D90636"/>
    <w:rsid w:val="00DB7C1C"/>
    <w:rsid w:val="00DC0BDD"/>
    <w:rsid w:val="00DC4E93"/>
    <w:rsid w:val="00E016BC"/>
    <w:rsid w:val="00E37DD4"/>
    <w:rsid w:val="00ED5993"/>
    <w:rsid w:val="00EE2D77"/>
    <w:rsid w:val="00F45DF5"/>
    <w:rsid w:val="00F63563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AB5DE"/>
  <w15:chartTrackingRefBased/>
  <w15:docId w15:val="{FB27DF2E-2DAB-9A49-B1D8-A0F40D8A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15F9E"/>
    <w:rPr>
      <w:color w:val="53C3C7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5F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risletvael8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ine\Documents\%7b56F41474-A1D7-6146-9F12-131A864844C9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23761-A971-4A3D-A5C6-17AD4F0F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{56F41474-A1D7-6146-9F12-131A864844C9}tf50002018</Template>
  <TotalTime>23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639453622543</dc:creator>
  <cp:keywords/>
  <dc:description/>
  <cp:lastModifiedBy>Stephine</cp:lastModifiedBy>
  <cp:revision>36</cp:revision>
  <cp:lastPrinted>2019-04-16T10:24:00Z</cp:lastPrinted>
  <dcterms:created xsi:type="dcterms:W3CDTF">2019-04-16T02:19:00Z</dcterms:created>
  <dcterms:modified xsi:type="dcterms:W3CDTF">2019-04-16T10:25:00Z</dcterms:modified>
</cp:coreProperties>
</file>